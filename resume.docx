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F064D62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5927A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6DCBADF" wp14:editId="1CF9E43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178C6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C539EF7" w14:textId="26AF6F4A" w:rsidR="000E24AC" w:rsidRPr="00094BB9" w:rsidRDefault="00094BB9" w:rsidP="007850D1">
            <w:pPr>
              <w:pStyle w:val="Heading1"/>
              <w:outlineLvl w:val="0"/>
              <w:rPr>
                <w:rFonts w:ascii="Perpetua" w:hAnsi="Perpetua"/>
                <w:b/>
                <w:bCs w:val="0"/>
              </w:rPr>
            </w:pPr>
            <w:r>
              <w:rPr>
                <w:rFonts w:ascii="Perpetua" w:hAnsi="Perpetua"/>
                <w:b/>
                <w:bCs w:val="0"/>
              </w:rPr>
              <w:t>Summary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1"/>
        <w:tblW w:w="588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18"/>
        <w:gridCol w:w="4843"/>
      </w:tblGrid>
      <w:tr w:rsidR="00841AE9" w:rsidRPr="00565B06" w14:paraId="285ECAEB" w14:textId="77777777" w:rsidTr="00841AE9">
        <w:trPr>
          <w:trHeight w:hRule="exact" w:val="1854"/>
        </w:trPr>
        <w:tc>
          <w:tcPr>
            <w:tcW w:w="5317" w:type="dxa"/>
            <w:tcMar>
              <w:right w:w="144" w:type="dxa"/>
            </w:tcMar>
            <w:vAlign w:val="bottom"/>
          </w:tcPr>
          <w:p w14:paraId="5FD398C5" w14:textId="77777777" w:rsidR="00841AE9" w:rsidRPr="00841AE9" w:rsidRDefault="00841AE9" w:rsidP="00841AE9">
            <w:pPr>
              <w:rPr>
                <w:rFonts w:ascii="Perpetua" w:hAnsi="Perpetua"/>
                <w:sz w:val="52"/>
                <w:szCs w:val="52"/>
              </w:rPr>
            </w:pPr>
            <w:r w:rsidRPr="00841AE9">
              <w:rPr>
                <w:rFonts w:ascii="Perpetua" w:hAnsi="Perpetua"/>
                <w:sz w:val="52"/>
                <w:szCs w:val="52"/>
              </w:rPr>
              <w:t>Nathan</w:t>
            </w:r>
          </w:p>
          <w:p w14:paraId="7D59126C" w14:textId="77777777" w:rsidR="006425C1" w:rsidRDefault="00841AE9" w:rsidP="00841AE9">
            <w:pPr>
              <w:rPr>
                <w:rFonts w:ascii="Perpetua" w:hAnsi="Perpetua"/>
                <w:sz w:val="52"/>
                <w:szCs w:val="52"/>
                <w:lang w:val="en-AI"/>
              </w:rPr>
            </w:pPr>
            <w:r w:rsidRPr="00841AE9">
              <w:rPr>
                <w:rFonts w:ascii="Perpetua" w:hAnsi="Perpetua"/>
                <w:sz w:val="52"/>
                <w:szCs w:val="52"/>
              </w:rPr>
              <w:t>Maney</w:t>
            </w:r>
            <w:r w:rsidR="006425C1">
              <w:rPr>
                <w:rFonts w:ascii="Perpetua" w:hAnsi="Perpetua"/>
                <w:sz w:val="52"/>
                <w:szCs w:val="52"/>
                <w:lang w:val="en-AI"/>
              </w:rPr>
              <w:t xml:space="preserve"> </w:t>
            </w:r>
          </w:p>
          <w:p w14:paraId="53989442" w14:textId="73248D0D" w:rsidR="00841AE9" w:rsidRPr="006425C1" w:rsidRDefault="006425C1" w:rsidP="00841AE9">
            <w:pPr>
              <w:rPr>
                <w:sz w:val="24"/>
                <w:szCs w:val="24"/>
                <w:lang w:val="en-AI"/>
              </w:rPr>
            </w:pPr>
            <w:r w:rsidRPr="006425C1">
              <w:rPr>
                <w:rFonts w:ascii="Perpetua" w:hAnsi="Perpetua"/>
                <w:sz w:val="24"/>
                <w:szCs w:val="24"/>
                <w:lang w:val="en-AI"/>
              </w:rPr>
              <w:t>www.nathanmaney.com</w:t>
            </w:r>
          </w:p>
        </w:tc>
        <w:tc>
          <w:tcPr>
            <w:tcW w:w="4843" w:type="dxa"/>
            <w:tcMar>
              <w:left w:w="144" w:type="dxa"/>
            </w:tcMar>
            <w:vAlign w:val="bottom"/>
          </w:tcPr>
          <w:p w14:paraId="1F7C87E3" w14:textId="2DF1C350" w:rsidR="00841AE9" w:rsidRPr="00841AE9" w:rsidRDefault="008E00DD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6CA4C304A55C432AB4DC2808218B629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br/>
                </w:r>
                <w:r w:rsidR="00835D22">
                  <w:rPr>
                    <w:rFonts w:ascii="Perpetua" w:hAnsi="Perpetua"/>
                    <w:sz w:val="24"/>
                    <w:szCs w:val="24"/>
                  </w:rPr>
                  <w:t>2610 Scofield St. #2 Madison WI 53704</w:t>
                </w:r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 xml:space="preserve">  </w:t>
                </w:r>
              </w:sdtContent>
            </w:sdt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B3E3D9" wp14:editId="4538D09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FAB9D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775D620" w14:textId="77777777" w:rsidR="00841AE9" w:rsidRPr="00841AE9" w:rsidRDefault="008E00DD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8ADC66D43FA84870B20B3B0FD7AD5EF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(608)359 9665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FA681F4" wp14:editId="21D42C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7819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A4481D" w14:textId="259490CC" w:rsidR="00841AE9" w:rsidRPr="00841AE9" w:rsidRDefault="008E00DD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4F0AF6CFD7DE4167AFB9D769425A74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nmaney</w:t>
                </w:r>
                <w:proofErr w:type="spellEnd"/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@</w:t>
                </w:r>
                <w:r w:rsidR="006425C1">
                  <w:rPr>
                    <w:rFonts w:ascii="Perpetua" w:hAnsi="Perpetua"/>
                    <w:sz w:val="24"/>
                    <w:szCs w:val="24"/>
                    <w:lang w:val="en-AI"/>
                  </w:rPr>
                  <w:t>gmail.com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B67A2B" wp14:editId="6A79BF0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D3E8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F6F6D1C" w14:textId="130C950D" w:rsidR="00841AE9" w:rsidRDefault="008E00DD" w:rsidP="00841AE9">
            <w:pPr>
              <w:pStyle w:val="ContactInfo"/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A2AB26A765D741338866B1F21ED2E3E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6425C1">
                  <w:rPr>
                    <w:rFonts w:ascii="Perpetua" w:hAnsi="Perpetua"/>
                    <w:sz w:val="24"/>
                    <w:szCs w:val="24"/>
                    <w:lang w:val="en-AI"/>
                  </w:rPr>
                  <w:t>www.linkedin.com/nathanmaneyprofessional</w:t>
                </w:r>
              </w:sdtContent>
            </w:sdt>
            <w:r w:rsidR="00841AE9">
              <w:t xml:space="preserve">  </w:t>
            </w:r>
            <w:r w:rsidR="00841AE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BA24F9A" wp14:editId="4195D959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DFAA60" id="LinkedIn icon" o:spid="_x0000_s1026" alt="LinkedIn icon" href="http://www.linkedin.com/in/nathan-maney-6b128053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0B98637" w14:textId="77777777" w:rsidR="00841AE9" w:rsidRPr="00565B06" w:rsidRDefault="00841AE9" w:rsidP="00841AE9">
            <w:pPr>
              <w:pStyle w:val="ContactInfo"/>
            </w:pPr>
            <w:r>
              <w:t xml:space="preserve">  </w:t>
            </w:r>
          </w:p>
        </w:tc>
      </w:tr>
    </w:tbl>
    <w:p w14:paraId="579B522A" w14:textId="4025C0B4" w:rsidR="00A77B4D" w:rsidRPr="00565B06" w:rsidRDefault="00094BB9" w:rsidP="007850D1">
      <w:r>
        <w:t>Returning and first-generation student</w:t>
      </w:r>
      <w:r w:rsidR="00813546">
        <w:t xml:space="preserve"> finishing my degree this spring. Looking for employment in academic or non-profit settings to help change policy for the betterment of all.</w:t>
      </w:r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44823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CAC095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5FD9C0" wp14:editId="0F313B5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F6A5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EE767D" w14:textId="77777777" w:rsidR="00A77B4D" w:rsidRPr="00565B06" w:rsidRDefault="008E00D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158F54829D4472B63C1D7EDAF66B0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835D22">
                  <w:rPr>
                    <w:rFonts w:ascii="Perpetua" w:hAnsi="Perpetua"/>
                  </w:rPr>
                  <w:t>Education</w:t>
                </w:r>
              </w:sdtContent>
            </w:sdt>
          </w:p>
        </w:tc>
      </w:tr>
    </w:tbl>
    <w:p w14:paraId="58451621" w14:textId="65F3FD33" w:rsidR="007C0E0E" w:rsidRDefault="002D592D" w:rsidP="00B47E1E">
      <w:pPr>
        <w:pStyle w:val="Heading2"/>
        <w:rPr>
          <w:rStyle w:val="Emphasis"/>
        </w:rPr>
      </w:pPr>
      <w:r>
        <w:t>History</w:t>
      </w:r>
      <w:r w:rsidR="003F1341">
        <w:t xml:space="preserve"> B.A.</w:t>
      </w:r>
      <w:r w:rsidR="007C0E0E" w:rsidRPr="00565B06">
        <w:t xml:space="preserve"> | </w:t>
      </w:r>
      <w:r w:rsidR="003F1341">
        <w:rPr>
          <w:rStyle w:val="Emphasis"/>
        </w:rPr>
        <w:t>UW-Madison College of Letters and Science</w:t>
      </w:r>
    </w:p>
    <w:p w14:paraId="0BD4CD87" w14:textId="77777777" w:rsidR="00AC7D45" w:rsidRPr="00565B06" w:rsidRDefault="00AC7D45" w:rsidP="00AC7D45">
      <w:pPr>
        <w:pStyle w:val="Heading2"/>
      </w:pPr>
      <w:r>
        <w:t>Digital Studies Certificate</w:t>
      </w:r>
      <w:r w:rsidRPr="00565B06">
        <w:t xml:space="preserve"> | </w:t>
      </w:r>
      <w:r>
        <w:rPr>
          <w:rStyle w:val="Emphasis"/>
        </w:rPr>
        <w:t>UW-Madison College of Letters and Science</w:t>
      </w:r>
    </w:p>
    <w:p w14:paraId="14491530" w14:textId="33B3452B" w:rsidR="007C0E0E" w:rsidRPr="00565B06" w:rsidRDefault="00AC7D45" w:rsidP="00094BB9">
      <w:pPr>
        <w:pStyle w:val="Heading3"/>
      </w:pPr>
      <w:r>
        <w:t>Anticipated Graduation Date Spring 2021</w:t>
      </w:r>
    </w:p>
    <w:tbl>
      <w:tblPr>
        <w:tblStyle w:val="TableGrid"/>
        <w:tblW w:w="581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78"/>
      </w:tblGrid>
      <w:tr w:rsidR="005E088C" w:rsidRPr="00565B06" w14:paraId="153382B7" w14:textId="77777777" w:rsidTr="00AC7D45">
        <w:trPr>
          <w:trHeight w:val="48"/>
        </w:trPr>
        <w:tc>
          <w:tcPr>
            <w:tcW w:w="776" w:type="dxa"/>
            <w:tcMar>
              <w:right w:w="216" w:type="dxa"/>
            </w:tcMar>
            <w:vAlign w:val="bottom"/>
          </w:tcPr>
          <w:p w14:paraId="52BE8AA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BE7954" wp14:editId="1C418DF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1439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77" w:type="dxa"/>
          </w:tcPr>
          <w:p w14:paraId="72D94B88" w14:textId="77777777" w:rsidR="005E088C" w:rsidRPr="00565B06" w:rsidRDefault="008E00D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13BEF27852A45B782C8494DC4B620C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835D22">
                  <w:rPr>
                    <w:rFonts w:ascii="Perpetua" w:hAnsi="Perpetua"/>
                  </w:rPr>
                  <w:t>Experience</w:t>
                </w:r>
              </w:sdtContent>
            </w:sdt>
          </w:p>
        </w:tc>
      </w:tr>
    </w:tbl>
    <w:p w14:paraId="3808BDA1" w14:textId="03EA808E" w:rsidR="00094BB9" w:rsidRPr="00565B06" w:rsidRDefault="00813546" w:rsidP="00094BB9">
      <w:pPr>
        <w:pStyle w:val="Heading2"/>
      </w:pPr>
      <w:r>
        <w:t>Telephone Operator</w:t>
      </w:r>
      <w:r w:rsidR="00094BB9" w:rsidRPr="00565B06">
        <w:t xml:space="preserve">| </w:t>
      </w:r>
      <w:proofErr w:type="spellStart"/>
      <w:r>
        <w:rPr>
          <w:rStyle w:val="Emphasis"/>
        </w:rPr>
        <w:t>Torcom</w:t>
      </w:r>
      <w:proofErr w:type="spellEnd"/>
      <w:r>
        <w:rPr>
          <w:rStyle w:val="Emphasis"/>
        </w:rPr>
        <w:t>: The Perfect Answer LLC.</w:t>
      </w:r>
    </w:p>
    <w:p w14:paraId="425FA62D" w14:textId="6BFB32F0" w:rsidR="00094BB9" w:rsidRPr="00565B06" w:rsidRDefault="00835D22" w:rsidP="00094BB9">
      <w:pPr>
        <w:pStyle w:val="Heading3"/>
      </w:pPr>
      <w:r>
        <w:t>1/2020</w:t>
      </w:r>
      <w:r w:rsidR="00C8276B">
        <w:t>-Present</w:t>
      </w:r>
    </w:p>
    <w:p w14:paraId="6A76DA45" w14:textId="2BE56392" w:rsidR="00094BB9" w:rsidRPr="00565B06" w:rsidRDefault="00813546" w:rsidP="00094BB9">
      <w:r>
        <w:t>Help customers with troubleshooting, leave messages for normal business team, address concerns of frustrated customers. Learned how to work remotely as a team member.</w:t>
      </w:r>
    </w:p>
    <w:p w14:paraId="742A65F1" w14:textId="77777777" w:rsidR="005E088C" w:rsidRPr="00565B06" w:rsidRDefault="003F1341" w:rsidP="00B47E1E">
      <w:pPr>
        <w:pStyle w:val="Heading2"/>
      </w:pPr>
      <w:r>
        <w:t>Food Retail/Catering Lead 3</w:t>
      </w:r>
      <w:r w:rsidR="005E088C" w:rsidRPr="00565B06">
        <w:t xml:space="preserve"> | </w:t>
      </w:r>
      <w:r>
        <w:rPr>
          <w:rStyle w:val="Emphasis"/>
        </w:rPr>
        <w:t>University Housing-Catering</w:t>
      </w:r>
    </w:p>
    <w:p w14:paraId="1995C8FC" w14:textId="77777777" w:rsidR="005E088C" w:rsidRPr="00565B06" w:rsidRDefault="003F1341" w:rsidP="004F199F">
      <w:pPr>
        <w:pStyle w:val="Heading3"/>
      </w:pPr>
      <w:r>
        <w:t>7/2016-2/2019</w:t>
      </w:r>
    </w:p>
    <w:p w14:paraId="224C3DE5" w14:textId="2E7B66C2" w:rsidR="005E088C" w:rsidRPr="00565B06" w:rsidRDefault="005831AC" w:rsidP="005E088C">
      <w:r>
        <w:t>Served customers with attentiveness and positivity; printed recipes and maintained daily truck log</w:t>
      </w:r>
      <w:r w:rsidR="00FF7BCE">
        <w:t xml:space="preserve">; supervised student </w:t>
      </w:r>
      <w:r w:rsidR="00141F72">
        <w:t>staff of 25+</w:t>
      </w:r>
      <w:r w:rsidR="00FF7BCE">
        <w:t>; moved heavy carts and optimized storage space</w:t>
      </w:r>
      <w:r w:rsidR="0057035E">
        <w:t xml:space="preserve">; worked calmly under pressure in stressful </w:t>
      </w:r>
      <w:proofErr w:type="gramStart"/>
      <w:r w:rsidR="0057035E">
        <w:t>situations</w:t>
      </w:r>
      <w:proofErr w:type="gramEnd"/>
    </w:p>
    <w:p w14:paraId="61EF4591" w14:textId="77777777" w:rsidR="005E088C" w:rsidRPr="00565B06" w:rsidRDefault="003F1341" w:rsidP="00B47E1E">
      <w:pPr>
        <w:pStyle w:val="Heading2"/>
      </w:pPr>
      <w:r>
        <w:t>Food Service Assistant 4</w:t>
      </w:r>
      <w:r w:rsidR="005E088C" w:rsidRPr="00565B06">
        <w:t xml:space="preserve"> | </w:t>
      </w:r>
      <w:r>
        <w:rPr>
          <w:rStyle w:val="Emphasis"/>
        </w:rPr>
        <w:t>Union South Kitchen</w:t>
      </w:r>
    </w:p>
    <w:p w14:paraId="334CC18A" w14:textId="77777777" w:rsidR="005E088C" w:rsidRPr="00565B06" w:rsidRDefault="003F1341" w:rsidP="004F199F">
      <w:pPr>
        <w:pStyle w:val="Heading3"/>
      </w:pPr>
      <w:r>
        <w:t>7/2014-7/2016</w:t>
      </w:r>
    </w:p>
    <w:p w14:paraId="22A99A42" w14:textId="77777777" w:rsidR="005E088C" w:rsidRPr="00565B06" w:rsidRDefault="00FF7BCE" w:rsidP="005E088C">
      <w:r>
        <w:t xml:space="preserve">Called clients and vendors to place orders and resolve issues; maintained temperature log and updated Excel and Word documents; trained and supervised staff; devoted to food </w:t>
      </w:r>
      <w:proofErr w:type="gramStart"/>
      <w:r>
        <w:t>quality</w:t>
      </w:r>
      <w:proofErr w:type="gramEnd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9FA2F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F8FA89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F01FB7" wp14:editId="2BFD60E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FCB8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44C304" w14:textId="77777777" w:rsidR="00143224" w:rsidRPr="00565B06" w:rsidRDefault="008E00D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FD5C16B61DF4FC8BA46B3E0611A580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835D22">
                  <w:rPr>
                    <w:rFonts w:ascii="Perpetua" w:hAnsi="Perpetu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890"/>
        <w:gridCol w:w="6750"/>
      </w:tblGrid>
      <w:tr w:rsidR="00143224" w:rsidRPr="00565B06" w14:paraId="32EC7F67" w14:textId="77777777" w:rsidTr="00AC7D45">
        <w:tc>
          <w:tcPr>
            <w:tcW w:w="1890" w:type="dxa"/>
          </w:tcPr>
          <w:p w14:paraId="33BCA119" w14:textId="676E5F70" w:rsidR="00C8276B" w:rsidRDefault="00C8276B" w:rsidP="00565B06">
            <w:pPr>
              <w:pStyle w:val="ListBullet"/>
              <w:spacing w:after="80"/>
            </w:pPr>
            <w:r>
              <w:t>Leadership</w:t>
            </w:r>
          </w:p>
          <w:p w14:paraId="6DFBDF37" w14:textId="2E349ECB" w:rsidR="00143224" w:rsidRPr="00565B06" w:rsidRDefault="00094BB9" w:rsidP="00565B06">
            <w:pPr>
              <w:pStyle w:val="ListBullet"/>
              <w:spacing w:after="80"/>
            </w:pPr>
            <w:r>
              <w:t>Communication</w:t>
            </w:r>
          </w:p>
          <w:p w14:paraId="45341E8D" w14:textId="76443680" w:rsidR="00C8276B" w:rsidRPr="00565B06" w:rsidRDefault="009F082A" w:rsidP="00C8276B">
            <w:pPr>
              <w:pStyle w:val="ListBullet"/>
            </w:pPr>
            <w:r>
              <w:t>Microsoft</w:t>
            </w:r>
          </w:p>
        </w:tc>
        <w:tc>
          <w:tcPr>
            <w:tcW w:w="6750" w:type="dxa"/>
            <w:tcMar>
              <w:left w:w="576" w:type="dxa"/>
            </w:tcMar>
          </w:tcPr>
          <w:p w14:paraId="3FAF8957" w14:textId="7C20502C" w:rsidR="00C8276B" w:rsidRDefault="009F082A" w:rsidP="00565B06">
            <w:pPr>
              <w:pStyle w:val="ListBullet"/>
              <w:spacing w:after="80"/>
            </w:pPr>
            <w:r>
              <w:t>Adobe Creative Cloud</w:t>
            </w:r>
          </w:p>
          <w:p w14:paraId="7B84D4C5" w14:textId="354F5653" w:rsidR="00143224" w:rsidRPr="00565B06" w:rsidRDefault="00C8276B" w:rsidP="00565B06">
            <w:pPr>
              <w:pStyle w:val="ListBullet"/>
              <w:spacing w:after="80"/>
            </w:pPr>
            <w:r>
              <w:t>Time management</w:t>
            </w:r>
          </w:p>
          <w:p w14:paraId="01263C86" w14:textId="7DF9B5FD" w:rsidR="00FF7BCE" w:rsidRPr="00565B06" w:rsidRDefault="00C8276B" w:rsidP="00C8276B">
            <w:pPr>
              <w:pStyle w:val="ListBullet"/>
              <w:spacing w:after="80"/>
            </w:pPr>
            <w:r>
              <w:t>Problem-Solving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5A9D454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5E0580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7C862B" wp14:editId="6E33F53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B13C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A9DE011" w14:textId="74E4014F" w:rsidR="00AC7C34" w:rsidRPr="00835D22" w:rsidRDefault="008E00DD" w:rsidP="00835D22">
            <w:pPr>
              <w:pStyle w:val="Heading1"/>
              <w:outlineLvl w:val="0"/>
              <w:rPr>
                <w:rFonts w:ascii="Perpetua" w:hAnsi="Perpetua"/>
              </w:rPr>
            </w:pPr>
            <w:sdt>
              <w:sdtPr>
                <w:rPr>
                  <w:rFonts w:ascii="Perpetua" w:hAnsi="Perpetua"/>
                </w:rPr>
                <w:alias w:val="Activities:"/>
                <w:tag w:val="Activities:"/>
                <w:id w:val="-2061776476"/>
                <w:placeholder>
                  <w:docPart w:val="4598F8BE063D441285CC229F91A205F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835D22">
                  <w:rPr>
                    <w:rFonts w:ascii="Perpetua" w:hAnsi="Perpetua"/>
                  </w:rPr>
                  <w:t>Activities</w:t>
                </w:r>
              </w:sdtContent>
            </w:sdt>
            <w:r w:rsidR="00835D22" w:rsidRPr="00835D22">
              <w:rPr>
                <w:rFonts w:ascii="Perpetua" w:hAnsi="Perpetua"/>
              </w:rPr>
              <w:t xml:space="preserve"> </w:t>
            </w:r>
            <w:r w:rsidR="00835D22">
              <w:rPr>
                <w:rFonts w:ascii="Perpetua" w:hAnsi="Perpetua"/>
              </w:rPr>
              <w:t>&amp;</w:t>
            </w:r>
            <w:r w:rsidR="00835D22" w:rsidRPr="00835D22">
              <w:rPr>
                <w:rFonts w:ascii="Perpetua" w:hAnsi="Perpetua"/>
              </w:rPr>
              <w:t xml:space="preserve"> Service</w:t>
            </w:r>
          </w:p>
        </w:tc>
      </w:tr>
    </w:tbl>
    <w:p w14:paraId="2F436093" w14:textId="47585311" w:rsidR="007A0F44" w:rsidRPr="00565B06" w:rsidRDefault="00835D22" w:rsidP="00316CE4">
      <w:r>
        <w:t xml:space="preserve">Former </w:t>
      </w:r>
      <w:r w:rsidR="0057035E">
        <w:t>Union Steward and Secretary of AFSCME Local 171</w:t>
      </w:r>
      <w:r w:rsidR="00AC7D45">
        <w:t xml:space="preserve"> (</w:t>
      </w:r>
      <w:r w:rsidR="0057035E">
        <w:t>2013-2017</w:t>
      </w:r>
      <w:r w:rsidR="00AC7D45">
        <w:t>)</w:t>
      </w:r>
      <w:r>
        <w:t xml:space="preserve"> with clerical duties</w:t>
      </w:r>
      <w:r w:rsidR="0057035E">
        <w:t>; former Representative of University Staff Congress 2014-2016</w:t>
      </w:r>
      <w:r w:rsidR="00C8276B">
        <w:t>, the Shared Governance Body for University and Academic Staff</w:t>
      </w:r>
      <w:r w:rsidR="00B35675">
        <w:t xml:space="preserve"> at UW-Madison; University Budget Committee member 2016-2018</w:t>
      </w:r>
    </w:p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ECC05" w14:textId="77777777" w:rsidR="008E00DD" w:rsidRDefault="008E00DD" w:rsidP="00F534FB">
      <w:pPr>
        <w:spacing w:after="0"/>
      </w:pPr>
      <w:r>
        <w:separator/>
      </w:r>
    </w:p>
  </w:endnote>
  <w:endnote w:type="continuationSeparator" w:id="0">
    <w:p w14:paraId="702B5506" w14:textId="77777777" w:rsidR="008E00DD" w:rsidRDefault="008E00D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3C9D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2C608" w14:textId="77777777" w:rsidR="008E00DD" w:rsidRDefault="008E00DD" w:rsidP="00F534FB">
      <w:pPr>
        <w:spacing w:after="0"/>
      </w:pPr>
      <w:r>
        <w:separator/>
      </w:r>
    </w:p>
  </w:footnote>
  <w:footnote w:type="continuationSeparator" w:id="0">
    <w:p w14:paraId="1A8AF57E" w14:textId="77777777" w:rsidR="008E00DD" w:rsidRDefault="008E00D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0A6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7E7D9D" wp14:editId="7DA5C6C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25FF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4BB9"/>
    <w:rsid w:val="00096203"/>
    <w:rsid w:val="000A0229"/>
    <w:rsid w:val="000E24AC"/>
    <w:rsid w:val="000E4A73"/>
    <w:rsid w:val="000F79EA"/>
    <w:rsid w:val="00134F92"/>
    <w:rsid w:val="00137DC1"/>
    <w:rsid w:val="00141F72"/>
    <w:rsid w:val="00143224"/>
    <w:rsid w:val="00145B33"/>
    <w:rsid w:val="001468F3"/>
    <w:rsid w:val="00152C3A"/>
    <w:rsid w:val="001539C4"/>
    <w:rsid w:val="001550A9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076BD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0D4A"/>
    <w:rsid w:val="0028164F"/>
    <w:rsid w:val="002823BE"/>
    <w:rsid w:val="00297ED0"/>
    <w:rsid w:val="002A4EDA"/>
    <w:rsid w:val="002B01E3"/>
    <w:rsid w:val="002B3FC8"/>
    <w:rsid w:val="002D592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64FD"/>
    <w:rsid w:val="003E5D64"/>
    <w:rsid w:val="003F1005"/>
    <w:rsid w:val="003F1341"/>
    <w:rsid w:val="00403149"/>
    <w:rsid w:val="004037EF"/>
    <w:rsid w:val="00403CB2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035E"/>
    <w:rsid w:val="00574328"/>
    <w:rsid w:val="00575C01"/>
    <w:rsid w:val="00581515"/>
    <w:rsid w:val="00582623"/>
    <w:rsid w:val="005826C2"/>
    <w:rsid w:val="005831AC"/>
    <w:rsid w:val="0059085F"/>
    <w:rsid w:val="005A459B"/>
    <w:rsid w:val="005A74EC"/>
    <w:rsid w:val="005B3D67"/>
    <w:rsid w:val="005B437C"/>
    <w:rsid w:val="005D0108"/>
    <w:rsid w:val="005E01E0"/>
    <w:rsid w:val="005E088C"/>
    <w:rsid w:val="005E6E43"/>
    <w:rsid w:val="005F4455"/>
    <w:rsid w:val="006104FF"/>
    <w:rsid w:val="00614B7C"/>
    <w:rsid w:val="0062239B"/>
    <w:rsid w:val="00625B8A"/>
    <w:rsid w:val="006425C1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4D0E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3546"/>
    <w:rsid w:val="00814B43"/>
    <w:rsid w:val="00814FA5"/>
    <w:rsid w:val="0083016A"/>
    <w:rsid w:val="00835D22"/>
    <w:rsid w:val="00841AE9"/>
    <w:rsid w:val="00846AAE"/>
    <w:rsid w:val="00851171"/>
    <w:rsid w:val="00867081"/>
    <w:rsid w:val="0087451C"/>
    <w:rsid w:val="008978E8"/>
    <w:rsid w:val="008A02C4"/>
    <w:rsid w:val="008A49A0"/>
    <w:rsid w:val="008A6538"/>
    <w:rsid w:val="008D4FC8"/>
    <w:rsid w:val="008D5A80"/>
    <w:rsid w:val="008D6A52"/>
    <w:rsid w:val="008E00DD"/>
    <w:rsid w:val="008E5483"/>
    <w:rsid w:val="008F4532"/>
    <w:rsid w:val="00933CCA"/>
    <w:rsid w:val="0093795C"/>
    <w:rsid w:val="009411E8"/>
    <w:rsid w:val="00952C89"/>
    <w:rsid w:val="009540F4"/>
    <w:rsid w:val="0095616C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082A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C7D45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5675"/>
    <w:rsid w:val="00B47E1E"/>
    <w:rsid w:val="00B54661"/>
    <w:rsid w:val="00B55487"/>
    <w:rsid w:val="00B763B5"/>
    <w:rsid w:val="00B90654"/>
    <w:rsid w:val="00B91175"/>
    <w:rsid w:val="00BA145D"/>
    <w:rsid w:val="00BA71B3"/>
    <w:rsid w:val="00BB34BE"/>
    <w:rsid w:val="00BB3EB9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8276B"/>
    <w:rsid w:val="00C91B4B"/>
    <w:rsid w:val="00C93DE1"/>
    <w:rsid w:val="00CA1ED0"/>
    <w:rsid w:val="00CA2E0A"/>
    <w:rsid w:val="00CA688C"/>
    <w:rsid w:val="00CB3192"/>
    <w:rsid w:val="00CC1E5C"/>
    <w:rsid w:val="00CD1043"/>
    <w:rsid w:val="00CE2C76"/>
    <w:rsid w:val="00CE5CB7"/>
    <w:rsid w:val="00CF4F8E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1ADB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47B39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78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nathan-maney-6b128053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158F54829D4472B63C1D7EDAF6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E65C0-D035-494E-A9F4-6CC9FB8F591B}"/>
      </w:docPartPr>
      <w:docPartBody>
        <w:p w:rsidR="003047AF" w:rsidRDefault="000E6172">
          <w:pPr>
            <w:pStyle w:val="E2158F54829D4472B63C1D7EDAF66B06"/>
          </w:pPr>
          <w:r w:rsidRPr="00565B06">
            <w:t>Education</w:t>
          </w:r>
        </w:p>
      </w:docPartBody>
    </w:docPart>
    <w:docPart>
      <w:docPartPr>
        <w:name w:val="013BEF27852A45B782C8494DC4B6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B930-CC2F-45DC-ACFE-788AD0A1454A}"/>
      </w:docPartPr>
      <w:docPartBody>
        <w:p w:rsidR="003047AF" w:rsidRDefault="000E6172">
          <w:pPr>
            <w:pStyle w:val="013BEF27852A45B782C8494DC4B620C3"/>
          </w:pPr>
          <w:r w:rsidRPr="00565B06">
            <w:t>Experience</w:t>
          </w:r>
        </w:p>
      </w:docPartBody>
    </w:docPart>
    <w:docPart>
      <w:docPartPr>
        <w:name w:val="1FD5C16B61DF4FC8BA46B3E0611A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CF26-745F-45BC-ADF8-BBAE93CE3560}"/>
      </w:docPartPr>
      <w:docPartBody>
        <w:p w:rsidR="003047AF" w:rsidRDefault="000E6172">
          <w:pPr>
            <w:pStyle w:val="1FD5C16B61DF4FC8BA46B3E0611A5809"/>
          </w:pPr>
          <w:r w:rsidRPr="00565B06">
            <w:t>Skills</w:t>
          </w:r>
        </w:p>
      </w:docPartBody>
    </w:docPart>
    <w:docPart>
      <w:docPartPr>
        <w:name w:val="4598F8BE063D441285CC229F91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1B81-574A-4C3B-B49B-3F81EAC0B421}"/>
      </w:docPartPr>
      <w:docPartBody>
        <w:p w:rsidR="003047AF" w:rsidRDefault="000E6172">
          <w:pPr>
            <w:pStyle w:val="4598F8BE063D441285CC229F91A205F6"/>
          </w:pPr>
          <w:r w:rsidRPr="00565B06">
            <w:t>Activities</w:t>
          </w:r>
        </w:p>
      </w:docPartBody>
    </w:docPart>
    <w:docPart>
      <w:docPartPr>
        <w:name w:val="6CA4C304A55C432AB4DC2808218B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0249-8F35-45BD-BAC0-A6E66F595291}"/>
      </w:docPartPr>
      <w:docPartBody>
        <w:p w:rsidR="003047AF" w:rsidRDefault="00947507" w:rsidP="00947507">
          <w:pPr>
            <w:pStyle w:val="6CA4C304A55C432AB4DC2808218B6293"/>
          </w:pPr>
          <w:r w:rsidRPr="009D0878">
            <w:t>Address</w:t>
          </w:r>
        </w:p>
      </w:docPartBody>
    </w:docPart>
    <w:docPart>
      <w:docPartPr>
        <w:name w:val="8ADC66D43FA84870B20B3B0FD7AD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A176-58AB-4F0E-A218-F7BF76A70D31}"/>
      </w:docPartPr>
      <w:docPartBody>
        <w:p w:rsidR="003047AF" w:rsidRDefault="00947507" w:rsidP="00947507">
          <w:pPr>
            <w:pStyle w:val="8ADC66D43FA84870B20B3B0FD7AD5EF9"/>
          </w:pPr>
          <w:r w:rsidRPr="009D0878">
            <w:t>Phone</w:t>
          </w:r>
        </w:p>
      </w:docPartBody>
    </w:docPart>
    <w:docPart>
      <w:docPartPr>
        <w:name w:val="4F0AF6CFD7DE4167AFB9D769425A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80F12-2D15-4885-83C5-947B56F0F77A}"/>
      </w:docPartPr>
      <w:docPartBody>
        <w:p w:rsidR="003047AF" w:rsidRDefault="00947507" w:rsidP="00947507">
          <w:pPr>
            <w:pStyle w:val="4F0AF6CFD7DE4167AFB9D769425A74C1"/>
          </w:pPr>
          <w:r w:rsidRPr="009D0878">
            <w:t>Email</w:t>
          </w:r>
        </w:p>
      </w:docPartBody>
    </w:docPart>
    <w:docPart>
      <w:docPartPr>
        <w:name w:val="A2AB26A765D741338866B1F21ED2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D8-563E-4D40-9D53-694B020E793E}"/>
      </w:docPartPr>
      <w:docPartBody>
        <w:p w:rsidR="003047AF" w:rsidRDefault="00947507" w:rsidP="00947507">
          <w:pPr>
            <w:pStyle w:val="A2AB26A765D741338866B1F21ED2E3E5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07"/>
    <w:rsid w:val="000236BA"/>
    <w:rsid w:val="00056712"/>
    <w:rsid w:val="000E6172"/>
    <w:rsid w:val="00127637"/>
    <w:rsid w:val="003047AF"/>
    <w:rsid w:val="004206FA"/>
    <w:rsid w:val="0069776B"/>
    <w:rsid w:val="00947507"/>
    <w:rsid w:val="009B0752"/>
    <w:rsid w:val="00B3237E"/>
    <w:rsid w:val="00CA25A2"/>
    <w:rsid w:val="00F1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58F54829D4472B63C1D7EDAF66B06">
    <w:name w:val="E2158F54829D4472B63C1D7EDAF66B0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13BEF27852A45B782C8494DC4B620C3">
    <w:name w:val="013BEF27852A45B782C8494DC4B620C3"/>
  </w:style>
  <w:style w:type="paragraph" w:customStyle="1" w:styleId="1FD5C16B61DF4FC8BA46B3E0611A5809">
    <w:name w:val="1FD5C16B61DF4FC8BA46B3E0611A5809"/>
  </w:style>
  <w:style w:type="paragraph" w:customStyle="1" w:styleId="4598F8BE063D441285CC229F91A205F6">
    <w:name w:val="4598F8BE063D441285CC229F91A205F6"/>
  </w:style>
  <w:style w:type="paragraph" w:customStyle="1" w:styleId="6CA4C304A55C432AB4DC2808218B6293">
    <w:name w:val="6CA4C304A55C432AB4DC2808218B6293"/>
    <w:rsid w:val="00947507"/>
  </w:style>
  <w:style w:type="paragraph" w:customStyle="1" w:styleId="8ADC66D43FA84870B20B3B0FD7AD5EF9">
    <w:name w:val="8ADC66D43FA84870B20B3B0FD7AD5EF9"/>
    <w:rsid w:val="00947507"/>
  </w:style>
  <w:style w:type="paragraph" w:customStyle="1" w:styleId="4F0AF6CFD7DE4167AFB9D769425A74C1">
    <w:name w:val="4F0AF6CFD7DE4167AFB9D769425A74C1"/>
    <w:rsid w:val="00947507"/>
  </w:style>
  <w:style w:type="paragraph" w:customStyle="1" w:styleId="A2AB26A765D741338866B1F21ED2E3E5">
    <w:name w:val="A2AB26A765D741338866B1F21ED2E3E5"/>
    <w:rsid w:val="00947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2610 Scofield St. #2 Madison WI 53704  </CompanyAddress>
  <CompanyPhone>(608)359 9665</CompanyPhone>
  <CompanyFax/>
  <CompanyEmail>nmaney@gmail.com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www.linkedin.com/nathanmaneyprofessional</cp:keywords>
  <dc:description/>
  <cp:lastModifiedBy/>
  <cp:revision>1</cp:revision>
  <dcterms:created xsi:type="dcterms:W3CDTF">2021-03-16T20:40:00Z</dcterms:created>
  <dcterms:modified xsi:type="dcterms:W3CDTF">2021-03-16T20:40:00Z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